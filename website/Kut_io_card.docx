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60E2" w14:textId="77777777" w:rsidR="00BF3126" w:rsidRPr="00545406" w:rsidRDefault="006A43E6" w:rsidP="0018508F">
      <w:pPr>
        <w:pStyle w:val="Heading4"/>
        <w:rPr>
          <w:sz w:val="32"/>
          <w:szCs w:val="28"/>
        </w:rPr>
      </w:pPr>
      <w:r>
        <w:rPr>
          <w:sz w:val="32"/>
          <w:szCs w:val="28"/>
        </w:rPr>
        <w:t>Over the weekend, Sanders told The New York Times he's pressing for a party-line infrastructure package topping $3 trillion that includes housing, climate, childcare, and paid leave among other new initiatives.</w:t>
      </w:r>
    </w:p>
    <w:p w14:paraId="69CFF637" w14:textId="47A3C13B" w:rsidR="005F1C2E" w:rsidRPr="00545406" w:rsidRDefault="00BF3126" w:rsidP="00545406">
      <w:pPr>
        <w:rPr>
          <w:sz w:val="16"/>
          <w:szCs w:val="16"/>
        </w:rPr>
      </w:pPr>
      <w:r>
        <w:rPr>
          <w:rStyle w:val="Style13ptBold"/>
          <w:sz w:val="25"/>
          <w:szCs w:val="25"/>
        </w:rPr>
        <w:t>ZeballosRoig</w:t>
      </w:r>
      <w:r w:rsidR="008C3765" w:rsidRPr="006C07A4">
        <w:rPr>
          <w:rStyle w:val="Style13ptBold"/>
          <w:sz w:val="25"/>
          <w:szCs w:val="25"/>
        </w:rPr>
        <w:t>,</w:t>
      </w:r>
      <w:r w:rsidR="0087000D">
        <w:rPr>
          <w:rStyle w:val="Style13ptBold"/>
          <w:sz w:val="25"/>
          <w:szCs w:val="25"/>
        </w:rPr>
        <w:t xml:space="preserve"> </w:t>
      </w:r>
      <w:r>
        <w:rPr>
          <w:rStyle w:val="Style13ptBold"/>
          <w:sz w:val="25"/>
          <w:szCs w:val="25"/>
        </w:rPr>
        <w:t>21</w:t>
      </w:r>
      <w:r w:rsidR="008C3765" w:rsidRPr="008C3765">
        <w:rPr>
          <w:rStyle w:val="Style13ptBold"/>
          <w:sz w:val="18"/>
          <w:szCs w:val="14"/>
        </w:rPr>
        <w:t xml:space="preserve">, </w:t>
      </w:r>
      <w:r>
        <w:rPr>
          <w:sz w:val="16"/>
          <w:szCs w:val="16"/>
        </w:rPr>
        <w:t>Joseph Zeballos-Roig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Bernie Sanders says he wants over $3.5 trillion for a Democrat-only infrastructure package. Senate Democrats aren't ready to commit.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Businessinsider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Last assessed 2021</w:t>
      </w:r>
      <w:r w:rsidR="008C3765" w:rsidRPr="008C3765">
        <w:rPr>
          <w:sz w:val="16"/>
          <w:szCs w:val="16"/>
        </w:rPr>
        <w:t>,</w:t>
      </w:r>
      <w:r w:rsidR="0087000D">
        <w:rPr>
          <w:sz w:val="16"/>
          <w:szCs w:val="16"/>
        </w:rPr>
        <w:t>[</w:t>
      </w:r>
      <w:r w:rsidR="008C3765" w:rsidRPr="008C3765">
        <w:rPr>
          <w:sz w:val="16"/>
          <w:szCs w:val="16"/>
        </w:rPr>
        <w:t xml:space="preserve"> </w:t>
      </w:r>
      <w:r>
        <w:rPr>
          <w:sz w:val="16"/>
          <w:szCs w:val="16"/>
        </w:rPr>
        <w:t>https://www.businessinsider.com/bernie-sanders-infrastructure-plan-price-tag-reconciliation-congress-2021-7</w:t>
      </w:r>
      <w:r w:rsidR="0087000D">
        <w:rPr>
          <w:sz w:val="16"/>
          <w:szCs w:val="16"/>
        </w:rPr>
        <w:t>] Kut.io</w:t>
      </w:r>
    </w:p>
    <w:p>
      <w:pPr>
        <w:pStyle w:val="BodyText"/>
      </w:pPr>
      <w:r>
        <w:rPr>
          <w:b w:val="0"/>
          <w:sz w:val="16"/>
          <w:u w:val="none"/>
        </w:rPr>
        <w:t>Sanders wants a Democrat-only infrastructure bill that's larger than $3.5 trillion.</w:t>
      </w:r>
      <w:r>
        <w:rPr>
          <w:b w:val="0"/>
          <w:sz w:val="16"/>
          <w:u w:val="none"/>
        </w:rPr>
        <w:t>"I'm going to fight to make that proposal as robust as it can be," he said outside the White House.</w:t>
      </w:r>
      <w:r>
        <w:rPr>
          <w:b w:val="0"/>
          <w:sz w:val="16"/>
          <w:u w:val="none"/>
        </w:rPr>
        <w:t>Talks are in their early stages, and Insider spoke to several Democrats who weren't ready to commit.</w:t>
      </w:r>
      <w:r>
        <w:rPr>
          <w:b w:val="0"/>
          <w:sz w:val="16"/>
          <w:u w:val="none"/>
        </w:rPr>
        <w:t>See more stories on Insider's business page.</w:t>
      </w:r>
      <w:r>
        <w:rPr>
          <w:b/>
          <w:sz w:val="24"/>
          <w:u w:val="single"/>
        </w:rPr>
        <w:t>Sen. Bernie Sanders on Monday said he's pushing Democrat-only infrastructure package larger than $3.5 trillion, as Senate Democrats kicked off a frenzied legislative period.</w:t>
      </w:r>
      <w:r>
        <w:rPr>
          <w:b w:val="0"/>
          <w:sz w:val="16"/>
          <w:u w:val="none"/>
        </w:rPr>
        <w:t>"I'm going to fight to make that proposal as robust as it can be," Sanders told reporters outside the White House after an afternoon meeting with President Joe Biden.</w:t>
      </w:r>
      <w:r>
        <w:rPr>
          <w:b/>
          <w:sz w:val="24"/>
          <w:u w:val="single"/>
        </w:rPr>
        <w:t>He's pushed for $6 trillion in new spending and shot down a $3.5 trillion price tag that has been floated.</w:t>
      </w:r>
      <w:r>
        <w:rPr>
          <w:b w:val="0"/>
          <w:sz w:val="16"/>
          <w:u w:val="none"/>
        </w:rPr>
        <w:t>The price tag was pitched by Sen. Mark Warner of Virginia, according to two people familiar with the talks.</w:t>
      </w:r>
      <w:r>
        <w:rPr>
          <w:b w:val="0"/>
          <w:sz w:val="16"/>
          <w:u w:val="none"/>
        </w:rPr>
        <w:t>Both were granted anonymity because they weren't authorized to speak about the negotiations.</w:t>
      </w:r>
      <w:r>
        <w:rPr>
          <w:b w:val="0"/>
          <w:sz w:val="16"/>
          <w:u w:val="none"/>
        </w:rPr>
        <w:t>Sanders also said the legislation was a way to show average Americans that the government was capable of improving their lives.</w:t>
      </w:r>
      <w:r>
        <w:rPr>
          <w:b w:val="0"/>
          <w:sz w:val="16"/>
          <w:u w:val="none"/>
        </w:rPr>
        <w:t>"We want to see a reconciliation bill which shows the working families of this country that government can and must work for them," Sanders said, referring to the legislative pathway Democrats will use to approve a bill with only a simple majority, skirting Republicans.</w:t>
      </w:r>
      <w:r>
        <w:rPr>
          <w:b w:val="0"/>
          <w:sz w:val="16"/>
          <w:u w:val="none"/>
        </w:rPr>
        <w:t>He added that the package Democrats are drafting could be among the most transformative since the New Deal era.</w:t>
      </w:r>
      <w:r>
        <w:rPr>
          <w:b w:val="0"/>
          <w:sz w:val="16"/>
          <w:u w:val="none"/>
        </w:rPr>
        <w:t>"What we are trying to do is transformative," he said.</w:t>
      </w:r>
      <w:r>
        <w:rPr>
          <w:b w:val="0"/>
          <w:sz w:val="16"/>
          <w:u w:val="none"/>
        </w:rPr>
        <w:t>'The legislation that the president and I are supporting will go further to improve the lives of working people than any legislation since the 1930s."</w:t>
      </w:r>
      <w:r>
        <w:rPr>
          <w:b/>
          <w:sz w:val="24"/>
          <w:u w:val="single"/>
        </w:rPr>
        <w:t>It comes as Sanders starts deploying a substantial amount of influence as chair of the Senate Budget Committee over the reconciliation process.</w:t>
      </w:r>
      <w:r>
        <w:rPr>
          <w:b w:val="0"/>
          <w:sz w:val="16"/>
          <w:u w:val="none"/>
        </w:rPr>
        <w:t>The Vermont senator has a big role shaping the size and scope of Biden's tax-and-spending plans, and his committee is tasked with writing instructions on federal spending and taxes to other Congressional committees.</w:t>
      </w:r>
      <w:r>
        <w:rPr>
          <w:b/>
          <w:sz w:val="24"/>
          <w:u w:val="single"/>
        </w:rPr>
        <w:t>Over the weekend, Sanders told The New York Times he's pressing for a party-line infrastructure package topping $3 trillion that includes housing, climate, childcare, and paid leave among other new initiatives.</w:t>
      </w:r>
      <w:r>
        <w:rPr>
          <w:b w:val="0"/>
          <w:sz w:val="16"/>
          <w:u w:val="none"/>
        </w:rPr>
        <w:t>That could set up a clash with moderate Senate Democrats like Warner and Joe Manchin of West Virginia who favor a slimmer party-line bill.</w:t>
      </w:r>
      <w:r>
        <w:rPr>
          <w:b w:val="0"/>
          <w:sz w:val="16"/>
          <w:u w:val="none"/>
        </w:rPr>
        <w:t>Manchin has expressed support in the past for a $2 trillion party-line bill that's fully paid for.</w:t>
      </w:r>
      <w:r>
        <w:rPr>
          <w:b/>
          <w:sz w:val="24"/>
          <w:u w:val="single"/>
        </w:rPr>
        <w:t>Given talks appear to be in their early stages, several Senate Democrats said they weren't ready to back Sanders' large price tag.</w:t>
      </w:r>
      <w:r>
        <w:rPr>
          <w:b w:val="0"/>
          <w:sz w:val="16"/>
          <w:u w:val="none"/>
        </w:rPr>
        <w:t>They are racing to kick off the reconciliation process within the month, but a final bill wouldn't be passed until sometime in the fall.</w:t>
      </w:r>
      <w:r>
        <w:rPr>
          <w:b w:val="0"/>
          <w:sz w:val="16"/>
          <w:u w:val="none"/>
        </w:rPr>
        <w:t>Sen. Ron Wyden of Oregon, chair of the Senate Finance Committee, deflected when asked if he could support a package of that size.</w:t>
      </w:r>
      <w:r>
        <w:rPr>
          <w:b w:val="0"/>
          <w:sz w:val="16"/>
          <w:u w:val="none"/>
        </w:rPr>
        <w:t>The panel is in charge of drafting the tax components that generate revenue for eventual infrastructure legislation.</w:t>
      </w:r>
      <w:r>
        <w:rPr>
          <w:b w:val="0"/>
          <w:sz w:val="16"/>
          <w:u w:val="none"/>
        </w:rPr>
        <w:t>"My colleagues and I have been talking all through the break," Wyden told Insider, referring to the two-week July 4 recess.</w:t>
      </w:r>
      <w:r>
        <w:rPr>
          <w:b w:val="0"/>
          <w:sz w:val="16"/>
          <w:u w:val="none"/>
        </w:rPr>
        <w:t>"We're going to do some more talking."</w:t>
      </w:r>
      <w:r>
        <w:rPr>
          <w:b w:val="0"/>
          <w:sz w:val="16"/>
          <w:u w:val="none"/>
        </w:rPr>
        <w:t>Other Democrats also weren't ready to throw their support behind the hefty price tag pitched by Sanders.</w:t>
      </w:r>
      <w:r>
        <w:rPr>
          <w:b/>
          <w:sz w:val="24"/>
          <w:u w:val="single"/>
        </w:rPr>
        <w:t>"Depends on what it's spent for and how it's paid for," Sen. Jon Tester of Montana, a member of the bipartisan group that struck a $1 trillion bipartisan deal with Senate Republicans, told Insider.</w:t>
      </w:r>
      <w:r>
        <w:rPr>
          <w:b w:val="0"/>
          <w:sz w:val="16"/>
          <w:u w:val="none"/>
        </w:rPr>
        <w:t>Sen. Chris Coons of Delaware, a key Biden ally, demurred as well.</w:t>
      </w:r>
      <w:r>
        <w:rPr>
          <w:b w:val="0"/>
          <w:sz w:val="16"/>
          <w:u w:val="none"/>
        </w:rPr>
        <w:t>"I'm very focused on getting to text on the infrastructure bill,' he said.</w:t>
      </w:r>
      <w:r>
        <w:rPr>
          <w:b w:val="0"/>
          <w:sz w:val="16"/>
          <w:u w:val="none"/>
        </w:rPr>
        <w:t>"What matters more than the price tag to me is the contents and the details."</w:t>
      </w:r>
      <w:r>
        <w:rPr>
          <w:b w:val="0"/>
          <w:sz w:val="16"/>
          <w:u w:val="none"/>
        </w:rPr>
        <w:t>"To me, it's much more important to try to determine what's in the package than to start at a topline and work backwards," Sen. Angus King of Maine, an independent who caucuses with Democrats, said in an interview.</w:t>
      </w:r>
      <w:r>
        <w:rPr>
          <w:b w:val="0"/>
          <w:sz w:val="16"/>
          <w:u w:val="none"/>
        </w:rPr>
        <w:t>"I'd rather say these are the things the country needs and that's the way I'm going to approach it."</w:t>
      </w:r>
      <w:r>
        <w:rPr>
          <w:b w:val="0"/>
          <w:sz w:val="16"/>
          <w:u w:val="none"/>
        </w:rPr>
        <w:t>Democrats hold a 50-50 Senate that relies on a tie-breaking vote from Vice President Kamala Harris.</w:t>
      </w:r>
      <w:r>
        <w:rPr>
          <w:b/>
          <w:sz w:val="24"/>
          <w:u w:val="single"/>
        </w:rPr>
        <w:t>Every Senate Democrat must be onboard the party-line bill or else the effort collapses.</w:t>
      </w:r>
    </w:p>
    <w:sectPr w:rsidR="005F1C2E" w:rsidRPr="0054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612589553216"/>
    <w:docVar w:name="VerbatimVersion" w:val="5.1"/>
  </w:docVars>
  <w:rsids>
    <w:rsidRoot w:val="008C3765"/>
    <w:rsid w:val="000139A3"/>
    <w:rsid w:val="000551AC"/>
    <w:rsid w:val="000B7FF6"/>
    <w:rsid w:val="00100833"/>
    <w:rsid w:val="00104529"/>
    <w:rsid w:val="00105942"/>
    <w:rsid w:val="00107396"/>
    <w:rsid w:val="00144A4C"/>
    <w:rsid w:val="00176AB0"/>
    <w:rsid w:val="00177B7D"/>
    <w:rsid w:val="0018322D"/>
    <w:rsid w:val="0018508F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63122"/>
    <w:rsid w:val="0038158C"/>
    <w:rsid w:val="003902BA"/>
    <w:rsid w:val="003A09E2"/>
    <w:rsid w:val="00407037"/>
    <w:rsid w:val="00454128"/>
    <w:rsid w:val="004605D6"/>
    <w:rsid w:val="004C60E8"/>
    <w:rsid w:val="004E3579"/>
    <w:rsid w:val="004E728B"/>
    <w:rsid w:val="004F39E0"/>
    <w:rsid w:val="00537BD5"/>
    <w:rsid w:val="00545406"/>
    <w:rsid w:val="0057268A"/>
    <w:rsid w:val="005D2912"/>
    <w:rsid w:val="005F1C2E"/>
    <w:rsid w:val="006065BD"/>
    <w:rsid w:val="00645FA9"/>
    <w:rsid w:val="00647866"/>
    <w:rsid w:val="00665003"/>
    <w:rsid w:val="006A2AD0"/>
    <w:rsid w:val="006A43E6"/>
    <w:rsid w:val="006C07A4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7000D"/>
    <w:rsid w:val="008B3ECB"/>
    <w:rsid w:val="008B4E85"/>
    <w:rsid w:val="008C1B2E"/>
    <w:rsid w:val="008C3765"/>
    <w:rsid w:val="0091627E"/>
    <w:rsid w:val="00956FB4"/>
    <w:rsid w:val="0097032B"/>
    <w:rsid w:val="00991B35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3126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94D2B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441C"/>
  <w15:chartTrackingRefBased/>
  <w15:docId w15:val="{47F05498-6318-4C3D-88E5-684FEB1E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87000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7000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7000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7000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7000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700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000D"/>
  </w:style>
  <w:style w:type="character" w:customStyle="1" w:styleId="Heading1Char">
    <w:name w:val="Heading 1 Char"/>
    <w:aliases w:val="Pocket Char"/>
    <w:basedOn w:val="DefaultParagraphFont"/>
    <w:link w:val="Heading1"/>
    <w:rsid w:val="0087000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7000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7000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7000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7000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7000D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7000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7000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7000D"/>
    <w:rPr>
      <w:color w:val="auto"/>
      <w:u w:val="none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voz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105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Ozomaro</dc:creator>
  <cp:keywords>5.1.1</cp:keywords>
  <dc:description/>
  <cp:lastModifiedBy>kevin ozomaro</cp:lastModifiedBy>
  <cp:revision>12</cp:revision>
  <dcterms:created xsi:type="dcterms:W3CDTF">2021-07-08T19:38:00Z</dcterms:created>
  <dcterms:modified xsi:type="dcterms:W3CDTF">2021-07-14T03:55:00Z</dcterms:modified>
</cp:coreProperties>
</file>